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C7076F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1145980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A12210" wp14:editId="5EA48A1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006793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4BA69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E6A6F75" w14:textId="77777777" w:rsidR="001B2ABD" w:rsidRPr="0027721B" w:rsidRDefault="0027721B" w:rsidP="001B2ABD">
            <w:pPr>
              <w:pStyle w:val="Title"/>
              <w:rPr>
                <w:sz w:val="72"/>
                <w:szCs w:val="72"/>
              </w:rPr>
            </w:pPr>
            <w:r w:rsidRPr="0027721B">
              <w:rPr>
                <w:sz w:val="72"/>
                <w:szCs w:val="72"/>
              </w:rPr>
              <w:t>Abdelrahman Abdelhakim</w:t>
            </w:r>
          </w:p>
          <w:p w14:paraId="6442A994" w14:textId="77777777" w:rsidR="001B2ABD" w:rsidRDefault="0027721B" w:rsidP="001B2ABD">
            <w:pPr>
              <w:pStyle w:val="Subtitle"/>
            </w:pPr>
            <w:r w:rsidRPr="00784326">
              <w:rPr>
                <w:spacing w:val="0"/>
                <w:w w:val="88"/>
              </w:rPr>
              <w:t>Web Develope</w:t>
            </w:r>
            <w:r w:rsidRPr="00784326">
              <w:rPr>
                <w:spacing w:val="5"/>
                <w:w w:val="88"/>
              </w:rPr>
              <w:t>r</w:t>
            </w:r>
          </w:p>
        </w:tc>
      </w:tr>
      <w:tr w:rsidR="001B2ABD" w14:paraId="13B75F4A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C42C98D5BBB4D43BC13987A1C0EFFD2"/>
              </w:placeholder>
              <w:temporary/>
              <w:showingPlcHdr/>
              <w15:appearance w15:val="hidden"/>
            </w:sdtPr>
            <w:sdtEndPr/>
            <w:sdtContent>
              <w:p w14:paraId="318FF62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AE2567B" w14:textId="77777777" w:rsidR="00036450" w:rsidRDefault="00036450" w:rsidP="0027721B"/>
          <w:p w14:paraId="581CAE9C" w14:textId="77777777" w:rsidR="00036450" w:rsidRDefault="00036450" w:rsidP="00036450"/>
          <w:sdt>
            <w:sdtPr>
              <w:id w:val="-1954003311"/>
              <w:placeholder>
                <w:docPart w:val="F4AA1885CC1A475982F1B3FD42E2374A"/>
              </w:placeholder>
              <w:temporary/>
              <w:showingPlcHdr/>
              <w15:appearance w15:val="hidden"/>
            </w:sdtPr>
            <w:sdtEndPr/>
            <w:sdtContent>
              <w:p w14:paraId="5F636F4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95CBD50F7C448DB83231049AF6715AB"/>
              </w:placeholder>
              <w:temporary/>
              <w:showingPlcHdr/>
              <w15:appearance w15:val="hidden"/>
            </w:sdtPr>
            <w:sdtEndPr/>
            <w:sdtContent>
              <w:p w14:paraId="04B2255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14EFC7B" w14:textId="77777777" w:rsidR="004D3011" w:rsidRDefault="0027721B" w:rsidP="004D3011">
            <w:r>
              <w:t>+201125431363</w:t>
            </w:r>
          </w:p>
          <w:p w14:paraId="68B123C7" w14:textId="77777777" w:rsidR="004D3011" w:rsidRDefault="004D3011" w:rsidP="004D3011">
            <w:bookmarkStart w:id="0" w:name="_GoBack"/>
            <w:bookmarkEnd w:id="0"/>
          </w:p>
          <w:sdt>
            <w:sdtPr>
              <w:id w:val="-240260293"/>
              <w:placeholder>
                <w:docPart w:val="74C124AB2C8E4DACA57A07E0DD5C85DE"/>
              </w:placeholder>
              <w:temporary/>
              <w:showingPlcHdr/>
              <w15:appearance w15:val="hidden"/>
            </w:sdtPr>
            <w:sdtEndPr/>
            <w:sdtContent>
              <w:p w14:paraId="6EB6729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8560661" w14:textId="77777777" w:rsidR="00036450" w:rsidRPr="0027721B" w:rsidRDefault="0027721B" w:rsidP="004D3011">
            <w:pPr>
              <w:rPr>
                <w:rStyle w:val="Hyperlink"/>
                <w:sz w:val="16"/>
                <w:szCs w:val="20"/>
              </w:rPr>
            </w:pPr>
            <w:r w:rsidRPr="0027721B">
              <w:rPr>
                <w:sz w:val="16"/>
                <w:szCs w:val="20"/>
              </w:rPr>
              <w:t>abdelrahman.abdelhakim@outlook.com</w:t>
            </w:r>
          </w:p>
          <w:sdt>
            <w:sdtPr>
              <w:id w:val="-1444214663"/>
              <w:placeholder>
                <w:docPart w:val="8947C6FD509B4D598AEEF6E3822DC318"/>
              </w:placeholder>
              <w:temporary/>
              <w:showingPlcHdr/>
              <w15:appearance w15:val="hidden"/>
            </w:sdtPr>
            <w:sdtEndPr/>
            <w:sdtContent>
              <w:p w14:paraId="473FB20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19E4508" w14:textId="77777777" w:rsidR="004D3011" w:rsidRDefault="0027721B" w:rsidP="004D3011">
            <w:r>
              <w:t>Badminton</w:t>
            </w:r>
          </w:p>
          <w:p w14:paraId="5FCB3978" w14:textId="77777777" w:rsidR="004D3011" w:rsidRDefault="0027721B" w:rsidP="004D3011">
            <w:r>
              <w:t>Reading</w:t>
            </w:r>
          </w:p>
          <w:p w14:paraId="12688A49" w14:textId="77777777" w:rsidR="004D3011" w:rsidRDefault="0027721B" w:rsidP="004D3011">
            <w:r>
              <w:t>Watching movies</w:t>
            </w:r>
          </w:p>
          <w:p w14:paraId="6AA8E66D" w14:textId="76FEB454" w:rsidR="004D3011" w:rsidRDefault="0027721B" w:rsidP="004D3011">
            <w:r>
              <w:t>Learning new skills</w:t>
            </w:r>
          </w:p>
          <w:p w14:paraId="7B590A02" w14:textId="1F6B6097" w:rsidR="00357A92" w:rsidRPr="00CB0055" w:rsidRDefault="00357A92" w:rsidP="00357A92">
            <w:pPr>
              <w:pStyle w:val="Heading3"/>
            </w:pPr>
            <w:r>
              <w:t>Github Repository</w:t>
            </w:r>
          </w:p>
          <w:p w14:paraId="786AC853" w14:textId="23534A94" w:rsidR="00357A92" w:rsidRDefault="00357A92" w:rsidP="00357A92">
            <w:r>
              <w:t>AbdelrahmanHakim</w:t>
            </w:r>
          </w:p>
          <w:p w14:paraId="413B9536" w14:textId="363477FB" w:rsidR="0001412C" w:rsidRDefault="00E36037" w:rsidP="00357A92">
            <w:hyperlink r:id="rId11" w:history="1">
              <w:r w:rsidRPr="00E86C9F">
                <w:rPr>
                  <w:rStyle w:val="Hyperlink"/>
                </w:rPr>
                <w:t>https://github.com/AbdelrahmanHakim</w:t>
              </w:r>
            </w:hyperlink>
          </w:p>
          <w:p w14:paraId="6CAF2D46" w14:textId="1768D37D" w:rsidR="00E36037" w:rsidRDefault="00E36037" w:rsidP="00357A92"/>
          <w:p w14:paraId="2B861C08" w14:textId="77777777" w:rsidR="00E36037" w:rsidRDefault="00E36037" w:rsidP="00357A92"/>
          <w:p w14:paraId="2458F0C1" w14:textId="77777777" w:rsidR="00357A92" w:rsidRDefault="00357A92" w:rsidP="004D3011"/>
          <w:p w14:paraId="586931D4" w14:textId="77777777" w:rsidR="00357A92" w:rsidRDefault="00357A92" w:rsidP="004D3011"/>
          <w:p w14:paraId="4F8DD641" w14:textId="6C9CDA22" w:rsidR="00357A92" w:rsidRPr="004D3011" w:rsidRDefault="00357A92" w:rsidP="004D3011"/>
        </w:tc>
        <w:tc>
          <w:tcPr>
            <w:tcW w:w="720" w:type="dxa"/>
          </w:tcPr>
          <w:p w14:paraId="0F615D4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F8E0C0B05D34ED380EB6C13035F7D15"/>
              </w:placeholder>
              <w:temporary/>
              <w:showingPlcHdr/>
              <w15:appearance w15:val="hidden"/>
            </w:sdtPr>
            <w:sdtEndPr/>
            <w:sdtContent>
              <w:p w14:paraId="2543075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77E4D95" w14:textId="77777777" w:rsidR="00036450" w:rsidRPr="00036450" w:rsidRDefault="0027721B" w:rsidP="00B359E4">
            <w:pPr>
              <w:pStyle w:val="Heading4"/>
            </w:pPr>
            <w:r>
              <w:t>The British University in Egypt</w:t>
            </w:r>
          </w:p>
          <w:p w14:paraId="63731BF4" w14:textId="77777777" w:rsidR="00036450" w:rsidRPr="00B359E4" w:rsidRDefault="0027721B" w:rsidP="00B359E4">
            <w:pPr>
              <w:pStyle w:val="Date"/>
            </w:pPr>
            <w:r>
              <w:t>September 2014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June 2018</w:t>
            </w:r>
          </w:p>
          <w:p w14:paraId="52043CC7" w14:textId="3A23D099" w:rsidR="004D3011" w:rsidRDefault="003C247A" w:rsidP="00036450">
            <w:r>
              <w:t xml:space="preserve">Graduated from the British University in Egypt and having a Bachelor of Computer Science majoring in Software Engineering in </w:t>
            </w:r>
            <w:r w:rsidR="008B3751">
              <w:t>J</w:t>
            </w:r>
            <w:r>
              <w:t>une</w:t>
            </w:r>
            <w:r w:rsidR="008B3751">
              <w:t xml:space="preserve"> 2018</w:t>
            </w:r>
          </w:p>
          <w:p w14:paraId="079C6FAB" w14:textId="77777777" w:rsidR="00036450" w:rsidRDefault="00036450" w:rsidP="00036450"/>
          <w:p w14:paraId="1774B0A4" w14:textId="77777777" w:rsidR="00036450" w:rsidRPr="00B359E4" w:rsidRDefault="0027721B" w:rsidP="00B359E4">
            <w:pPr>
              <w:pStyle w:val="Heading4"/>
            </w:pPr>
            <w:r>
              <w:t>London South Bank</w:t>
            </w:r>
          </w:p>
          <w:p w14:paraId="72A93BEC" w14:textId="0B064B70" w:rsidR="0027721B" w:rsidRDefault="0027721B" w:rsidP="0027721B">
            <w:pPr>
              <w:pStyle w:val="Date"/>
            </w:pPr>
            <w:r>
              <w:t>September 2014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June 2018</w:t>
            </w:r>
          </w:p>
          <w:p w14:paraId="0B88B09A" w14:textId="5E43E204" w:rsidR="008B3751" w:rsidRPr="008B3751" w:rsidRDefault="008B3751" w:rsidP="008B3751">
            <w:r w:rsidRPr="008B3751">
              <w:t xml:space="preserve">While studying at the British University in Egypt, </w:t>
            </w:r>
            <w:proofErr w:type="spellStart"/>
            <w:r w:rsidRPr="008B3751">
              <w:t>i</w:t>
            </w:r>
            <w:proofErr w:type="spellEnd"/>
            <w:r w:rsidRPr="008B3751">
              <w:t xml:space="preserve"> was at something called UK track which allows you by the end of your degree to get a similar degree from the London South Bank university as if you have studied there, so basically </w:t>
            </w:r>
            <w:proofErr w:type="spellStart"/>
            <w:r w:rsidRPr="008B3751">
              <w:t>i</w:t>
            </w:r>
            <w:proofErr w:type="spellEnd"/>
            <w:r w:rsidRPr="008B3751">
              <w:t xml:space="preserve"> have two degrees in computer science, one from Egypt and the other from the UK.</w:t>
            </w:r>
          </w:p>
          <w:p w14:paraId="616CBD5A" w14:textId="18D241DA" w:rsidR="00036450" w:rsidRDefault="00036450" w:rsidP="00036450"/>
          <w:sdt>
            <w:sdtPr>
              <w:id w:val="1001553383"/>
              <w:placeholder>
                <w:docPart w:val="602C8E169C724FA7B0374AE9D3CC2AD6"/>
              </w:placeholder>
              <w:temporary/>
              <w:showingPlcHdr/>
              <w15:appearance w15:val="hidden"/>
            </w:sdtPr>
            <w:sdtEndPr/>
            <w:sdtContent>
              <w:p w14:paraId="23A8FFD6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56B7BED" w14:textId="3476F27C" w:rsidR="00036450" w:rsidRDefault="00784326" w:rsidP="00B359E4">
            <w:pPr>
              <w:pStyle w:val="Heading4"/>
              <w:rPr>
                <w:bCs/>
              </w:rPr>
            </w:pPr>
            <w:r>
              <w:t>PMYB</w:t>
            </w:r>
            <w:r w:rsidR="00036450">
              <w:t xml:space="preserve"> </w:t>
            </w:r>
            <w:r>
              <w:t>- Training</w:t>
            </w:r>
          </w:p>
          <w:p w14:paraId="64406A05" w14:textId="028DA42D" w:rsidR="004D3011" w:rsidRDefault="00784326" w:rsidP="00036450">
            <w:r>
              <w:t>Worked for 2 months under the English digital marketing company from July 2018 until August 2018 as front-end web-developer.</w:t>
            </w:r>
          </w:p>
          <w:p w14:paraId="0EDFFDBC" w14:textId="77777777" w:rsidR="003C247A" w:rsidRDefault="003C247A" w:rsidP="00036450"/>
          <w:p w14:paraId="16302E77" w14:textId="7708D696" w:rsidR="004D3011" w:rsidRPr="004D3011" w:rsidRDefault="00784326" w:rsidP="00B359E4">
            <w:pPr>
              <w:pStyle w:val="Heading4"/>
              <w:rPr>
                <w:bCs/>
              </w:rPr>
            </w:pPr>
            <w:r>
              <w:t>Freelance</w:t>
            </w:r>
          </w:p>
          <w:p w14:paraId="51734D3E" w14:textId="4B1D48F2" w:rsidR="004D3011" w:rsidRPr="004D3011" w:rsidRDefault="00784326" w:rsidP="00B359E4">
            <w:pPr>
              <w:pStyle w:val="Date"/>
            </w:pPr>
            <w:r>
              <w:t>June 2019</w:t>
            </w:r>
          </w:p>
          <w:p w14:paraId="4F671E56" w14:textId="75426B73" w:rsidR="004D3011" w:rsidRPr="004D3011" w:rsidRDefault="00784326" w:rsidP="004D3011">
            <w:r>
              <w:t>Currently working as a freelance web developer, did some great webpages, mostly front-end. You can check them all on my Github repository.</w:t>
            </w:r>
          </w:p>
          <w:p w14:paraId="12C1110A" w14:textId="2D3BF977" w:rsidR="00784326" w:rsidRPr="004D3011" w:rsidRDefault="00784326" w:rsidP="00784326">
            <w:pPr>
              <w:rPr>
                <w:color w:val="FFFFFF" w:themeColor="background1"/>
              </w:rPr>
            </w:pPr>
          </w:p>
        </w:tc>
      </w:tr>
      <w:tr w:rsidR="00784326" w14:paraId="42D68E9F" w14:textId="77777777" w:rsidTr="001B2ABD">
        <w:tc>
          <w:tcPr>
            <w:tcW w:w="3600" w:type="dxa"/>
          </w:tcPr>
          <w:p w14:paraId="1BCAFCFE" w14:textId="77777777" w:rsidR="00784326" w:rsidRDefault="00784326" w:rsidP="00036450">
            <w:pPr>
              <w:pStyle w:val="Heading3"/>
            </w:pPr>
          </w:p>
        </w:tc>
        <w:tc>
          <w:tcPr>
            <w:tcW w:w="720" w:type="dxa"/>
          </w:tcPr>
          <w:p w14:paraId="5558670D" w14:textId="77777777" w:rsidR="00784326" w:rsidRDefault="0078432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B764234" w14:textId="43604A47" w:rsidR="00784326" w:rsidRDefault="00784326" w:rsidP="00036450">
            <w:pPr>
              <w:pStyle w:val="Heading2"/>
            </w:pPr>
            <w:r>
              <w:t>Languages</w:t>
            </w:r>
          </w:p>
        </w:tc>
      </w:tr>
    </w:tbl>
    <w:p w14:paraId="7CCF4543" w14:textId="0F0E5D3B" w:rsidR="0043117B" w:rsidRDefault="00784326" w:rsidP="000C45FF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 w:rsidR="003C247A">
        <w:t xml:space="preserve">                </w:t>
      </w:r>
      <w:r>
        <w:t>Arabic (Native)</w:t>
      </w:r>
    </w:p>
    <w:p w14:paraId="29F0122C" w14:textId="6DB3281C" w:rsidR="00784326" w:rsidRDefault="00784326" w:rsidP="000C45FF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C247A">
        <w:t xml:space="preserve">  </w:t>
      </w:r>
      <w:r>
        <w:t>English (Excellent)</w:t>
      </w:r>
    </w:p>
    <w:p w14:paraId="3A7F3340" w14:textId="38BFCBAA" w:rsidR="00784326" w:rsidRDefault="00784326" w:rsidP="000C45FF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C247A">
        <w:t xml:space="preserve">  </w:t>
      </w:r>
      <w:r>
        <w:t>French (Good)</w:t>
      </w:r>
    </w:p>
    <w:p w14:paraId="48C6FB33" w14:textId="5C184026" w:rsidR="00784326" w:rsidRDefault="00784326" w:rsidP="000C45FF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C247A">
        <w:t xml:space="preserve">  </w:t>
      </w:r>
      <w:r>
        <w:t>Spanish (Learning</w:t>
      </w:r>
    </w:p>
    <w:p w14:paraId="2961CB1F" w14:textId="27BA2B85" w:rsidR="008B3751" w:rsidRDefault="008B3751" w:rsidP="000C45FF">
      <w:pPr>
        <w:tabs>
          <w:tab w:val="left" w:pos="990"/>
        </w:tabs>
      </w:pPr>
    </w:p>
    <w:p w14:paraId="2C245D31" w14:textId="0A17EC68" w:rsidR="008B3751" w:rsidRDefault="008B3751" w:rsidP="000C45FF">
      <w:pPr>
        <w:tabs>
          <w:tab w:val="left" w:pos="990"/>
        </w:tabs>
      </w:pPr>
    </w:p>
    <w:p w14:paraId="52D50FD2" w14:textId="52CCD46A" w:rsidR="008B3751" w:rsidRDefault="008B3751" w:rsidP="000C45FF">
      <w:pPr>
        <w:tabs>
          <w:tab w:val="left" w:pos="990"/>
        </w:tabs>
      </w:pPr>
    </w:p>
    <w:p w14:paraId="16FDBA48" w14:textId="1EE0127B" w:rsidR="008B3751" w:rsidRDefault="008B3751" w:rsidP="000C45FF">
      <w:pPr>
        <w:tabs>
          <w:tab w:val="left" w:pos="990"/>
        </w:tabs>
      </w:pPr>
    </w:p>
    <w:p w14:paraId="1531C69D" w14:textId="319D24EA" w:rsidR="008B3751" w:rsidRDefault="008B3751" w:rsidP="000C45FF">
      <w:pPr>
        <w:tabs>
          <w:tab w:val="left" w:pos="990"/>
        </w:tabs>
      </w:pPr>
    </w:p>
    <w:p w14:paraId="749E0177" w14:textId="6CAB37FA" w:rsidR="008B3751" w:rsidRDefault="008B3751" w:rsidP="000C45FF">
      <w:pPr>
        <w:tabs>
          <w:tab w:val="left" w:pos="990"/>
        </w:tabs>
      </w:pPr>
    </w:p>
    <w:p w14:paraId="02D6FF98" w14:textId="056425EC" w:rsidR="008B3751" w:rsidRDefault="008B3751" w:rsidP="008B3751">
      <w:pPr>
        <w:tabs>
          <w:tab w:val="left" w:pos="990"/>
        </w:tabs>
      </w:pPr>
    </w:p>
    <w:p w14:paraId="6E0F814F" w14:textId="63E0A4D7" w:rsidR="008B3751" w:rsidRDefault="008B3751" w:rsidP="008B3751">
      <w:pPr>
        <w:tabs>
          <w:tab w:val="left" w:pos="990"/>
        </w:tabs>
      </w:pPr>
    </w:p>
    <w:p w14:paraId="3C20B0BC" w14:textId="4D28F3F6" w:rsidR="008B3751" w:rsidRDefault="008B3751" w:rsidP="008B3751">
      <w:pPr>
        <w:tabs>
          <w:tab w:val="left" w:pos="990"/>
        </w:tabs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8B3751" w14:paraId="4DDA84CF" w14:textId="77777777" w:rsidTr="00E7109B">
        <w:tc>
          <w:tcPr>
            <w:tcW w:w="3600" w:type="dxa"/>
          </w:tcPr>
          <w:p w14:paraId="3869805D" w14:textId="77777777" w:rsidR="008B3751" w:rsidRDefault="008B3751" w:rsidP="00E7109B">
            <w:pPr>
              <w:pStyle w:val="Heading3"/>
            </w:pPr>
          </w:p>
        </w:tc>
        <w:tc>
          <w:tcPr>
            <w:tcW w:w="720" w:type="dxa"/>
          </w:tcPr>
          <w:p w14:paraId="426E48BA" w14:textId="77777777" w:rsidR="008B3751" w:rsidRDefault="008B3751" w:rsidP="00E7109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BE8D25A" w14:textId="51615E80" w:rsidR="008B3751" w:rsidRDefault="008B3751" w:rsidP="00E7109B">
            <w:pPr>
              <w:pStyle w:val="Heading2"/>
            </w:pPr>
            <w:r>
              <w:t>Skills</w:t>
            </w:r>
          </w:p>
        </w:tc>
      </w:tr>
    </w:tbl>
    <w:p w14:paraId="5325E94B" w14:textId="7D8E871B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>
        <w:t>HTML5</w:t>
      </w:r>
      <w:r>
        <w:t xml:space="preserve"> Excellent)</w:t>
      </w:r>
    </w:p>
    <w:p w14:paraId="7073B1E4" w14:textId="57E12112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CSS3</w:t>
      </w:r>
      <w:r>
        <w:t xml:space="preserve"> (</w:t>
      </w:r>
      <w:bookmarkStart w:id="1" w:name="_Hlk23383146"/>
      <w:r>
        <w:t>Excellent)</w:t>
      </w:r>
      <w:bookmarkEnd w:id="1"/>
    </w:p>
    <w:p w14:paraId="217C7B41" w14:textId="710A92F4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Bootsrap4</w:t>
      </w:r>
      <w:r>
        <w:t xml:space="preserve"> </w:t>
      </w:r>
      <w:r>
        <w:t>(</w:t>
      </w:r>
      <w:r>
        <w:t>Excellent)</w:t>
      </w:r>
    </w:p>
    <w:p w14:paraId="3F91372B" w14:textId="0B5001E6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SQL</w:t>
      </w:r>
      <w:r>
        <w:t xml:space="preserve"> </w:t>
      </w:r>
      <w:r>
        <w:t>(</w:t>
      </w:r>
      <w:r>
        <w:t>Excellent)</w:t>
      </w:r>
    </w:p>
    <w:p w14:paraId="17659260" w14:textId="3957BFDA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JavaScript (Good)</w:t>
      </w:r>
    </w:p>
    <w:p w14:paraId="185F87AE" w14:textId="2BA78623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JQuery</w:t>
      </w:r>
      <w:r>
        <w:tab/>
        <w:t xml:space="preserve"> </w:t>
      </w:r>
      <w:r>
        <w:t>(Good)</w:t>
      </w:r>
    </w:p>
    <w:p w14:paraId="37241223" w14:textId="0D005B2D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UML Diagrams </w:t>
      </w:r>
      <w:r>
        <w:t>(Good)</w:t>
      </w:r>
    </w:p>
    <w:p w14:paraId="4D78FDBA" w14:textId="6660CEDF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Object Oriented Programming </w:t>
      </w:r>
      <w:r>
        <w:t>(Good)</w:t>
      </w:r>
    </w:p>
    <w:p w14:paraId="208CFD7F" w14:textId="3486CD26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Wordpress </w:t>
      </w:r>
      <w:r>
        <w:t>(Good)</w:t>
      </w:r>
    </w:p>
    <w:p w14:paraId="26AA2501" w14:textId="68FD42E5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MongoDB </w:t>
      </w:r>
      <w:r>
        <w:t>(Good)</w:t>
      </w:r>
    </w:p>
    <w:p w14:paraId="40652996" w14:textId="24D196CD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Mongoose </w:t>
      </w:r>
      <w:r>
        <w:t>(Good)</w:t>
      </w:r>
    </w:p>
    <w:p w14:paraId="7FB3F828" w14:textId="7C92C503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Command Line </w:t>
      </w:r>
      <w:r>
        <w:t>(Good)</w:t>
      </w:r>
    </w:p>
    <w:p w14:paraId="7EA5E470" w14:textId="127E5139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JSON </w:t>
      </w:r>
      <w:r>
        <w:t>(Good)</w:t>
      </w:r>
    </w:p>
    <w:p w14:paraId="57ABACE2" w14:textId="4EE5DCA7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NodeJs </w:t>
      </w:r>
      <w:r>
        <w:t>(Good)</w:t>
      </w:r>
    </w:p>
    <w:p w14:paraId="7B794C66" w14:textId="5F8A1A19" w:rsidR="008B3751" w:rsidRDefault="008B3751" w:rsidP="008B3751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Express Js </w:t>
      </w:r>
      <w:r>
        <w:t>(Good)</w:t>
      </w:r>
    </w:p>
    <w:p w14:paraId="19000BB7" w14:textId="46FD1F2C" w:rsidR="003C247A" w:rsidRDefault="008B3751" w:rsidP="000C45FF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Python </w:t>
      </w:r>
      <w:r>
        <w:t>(Good)</w:t>
      </w:r>
    </w:p>
    <w:p w14:paraId="3A1B7C3E" w14:textId="6124EC6A" w:rsidR="008B3751" w:rsidRDefault="008B3751" w:rsidP="000C45FF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  <w:r>
        <w:t>(</w:t>
      </w:r>
      <w:r>
        <w:t>Average</w:t>
      </w:r>
      <w:r>
        <w:t>)</w:t>
      </w:r>
    </w:p>
    <w:p w14:paraId="02BEA0FD" w14:textId="15934FB9" w:rsidR="008B3751" w:rsidRDefault="008B3751" w:rsidP="000C45FF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C++ (A</w:t>
      </w:r>
      <w:r w:rsidR="00651EA8">
        <w:t>verage)</w:t>
      </w:r>
    </w:p>
    <w:p w14:paraId="181186D6" w14:textId="78802711" w:rsidR="00651EA8" w:rsidRDefault="008B3751" w:rsidP="00651EA8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 w:rsidR="00651EA8">
        <w:t xml:space="preserve">              </w:t>
      </w:r>
      <w:r w:rsidR="00651EA8">
        <w:t xml:space="preserve"> C# (Average)</w:t>
      </w:r>
    </w:p>
    <w:p w14:paraId="1A19EE7C" w14:textId="62B36AB5" w:rsidR="008B3751" w:rsidRDefault="008B3751" w:rsidP="008B3751">
      <w:pPr>
        <w:tabs>
          <w:tab w:val="left" w:pos="990"/>
        </w:tabs>
        <w:ind w:firstLine="720"/>
      </w:pPr>
    </w:p>
    <w:p w14:paraId="4C6F4433" w14:textId="30847099" w:rsidR="003C247A" w:rsidRDefault="003C247A" w:rsidP="000C45FF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E06D3B" w14:textId="33CB4D7F" w:rsidR="003C247A" w:rsidRDefault="003C247A" w:rsidP="000C45FF">
      <w:pPr>
        <w:tabs>
          <w:tab w:val="left" w:pos="990"/>
        </w:tabs>
      </w:pPr>
    </w:p>
    <w:p w14:paraId="1968CB8B" w14:textId="64555522" w:rsidR="003C247A" w:rsidRDefault="003C247A" w:rsidP="000C45FF">
      <w:pPr>
        <w:tabs>
          <w:tab w:val="left" w:pos="990"/>
        </w:tabs>
      </w:pPr>
    </w:p>
    <w:p w14:paraId="38AFD7B0" w14:textId="4CF248B6" w:rsidR="003C247A" w:rsidRDefault="003C247A" w:rsidP="000C45FF">
      <w:pPr>
        <w:tabs>
          <w:tab w:val="left" w:pos="990"/>
        </w:tabs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357A92" w14:paraId="69BE580B" w14:textId="77777777" w:rsidTr="00E7109B">
        <w:tc>
          <w:tcPr>
            <w:tcW w:w="3600" w:type="dxa"/>
          </w:tcPr>
          <w:p w14:paraId="555D87AC" w14:textId="77777777" w:rsidR="00357A92" w:rsidRDefault="00357A92" w:rsidP="00E7109B">
            <w:pPr>
              <w:pStyle w:val="Heading3"/>
            </w:pPr>
          </w:p>
        </w:tc>
        <w:tc>
          <w:tcPr>
            <w:tcW w:w="720" w:type="dxa"/>
          </w:tcPr>
          <w:p w14:paraId="002AAB54" w14:textId="77777777" w:rsidR="00357A92" w:rsidRDefault="00357A92" w:rsidP="00E7109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FFB60D2" w14:textId="1A34D8B8" w:rsidR="00357A92" w:rsidRDefault="00357A92" w:rsidP="00E7109B">
            <w:pPr>
              <w:pStyle w:val="Heading2"/>
            </w:pPr>
            <w:r>
              <w:t>Tools</w:t>
            </w:r>
          </w:p>
        </w:tc>
      </w:tr>
    </w:tbl>
    <w:p w14:paraId="46447AAF" w14:textId="2783AEA4" w:rsidR="00357A92" w:rsidRDefault="00357A92" w:rsidP="00357A92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>
        <w:t>Windows</w:t>
      </w:r>
      <w:r>
        <w:t xml:space="preserve"> (Excellent)</w:t>
      </w:r>
    </w:p>
    <w:p w14:paraId="4C235980" w14:textId="1C7D53BD" w:rsidR="00357A92" w:rsidRDefault="00357A92" w:rsidP="00357A92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MS OFFICE</w:t>
      </w:r>
      <w:r>
        <w:t xml:space="preserve"> (Excellent)</w:t>
      </w:r>
    </w:p>
    <w:p w14:paraId="0F023D06" w14:textId="64493151" w:rsidR="00357A92" w:rsidRDefault="00357A92" w:rsidP="00357A92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Google Chrome </w:t>
      </w:r>
      <w:r>
        <w:t>(</w:t>
      </w:r>
      <w:r>
        <w:t>Excellent</w:t>
      </w:r>
      <w:r>
        <w:t>)</w:t>
      </w:r>
    </w:p>
    <w:p w14:paraId="032D59BF" w14:textId="36BCD9F1" w:rsidR="00357A92" w:rsidRDefault="00357A92" w:rsidP="00357A92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Atom</w:t>
      </w:r>
      <w:r>
        <w:t xml:space="preserve"> (Good)</w:t>
      </w:r>
    </w:p>
    <w:p w14:paraId="7DD8AA7B" w14:textId="66F5D294" w:rsidR="00357A92" w:rsidRDefault="00357A92" w:rsidP="00357A92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Photoshop</w:t>
      </w:r>
      <w:r>
        <w:t xml:space="preserve"> (Good)</w:t>
      </w:r>
    </w:p>
    <w:p w14:paraId="7F9C7604" w14:textId="50B6D81C" w:rsidR="00357A92" w:rsidRDefault="00357A92" w:rsidP="00357A92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Git (Good)</w:t>
      </w:r>
    </w:p>
    <w:p w14:paraId="2A621E1D" w14:textId="46D7CBDE" w:rsidR="00357A92" w:rsidRDefault="00357A92" w:rsidP="00357A92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  <w:t xml:space="preserve">                 Notepad ++ </w:t>
      </w:r>
      <w:r>
        <w:t>(Good)</w:t>
      </w:r>
    </w:p>
    <w:p w14:paraId="707F8483" w14:textId="594785F8" w:rsidR="00357A92" w:rsidRDefault="00357A92" w:rsidP="00357A92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NetBeans </w:t>
      </w:r>
      <w:r>
        <w:t>(Good)</w:t>
      </w:r>
    </w:p>
    <w:p w14:paraId="27EB55FC" w14:textId="1324227C" w:rsidR="00357A92" w:rsidRDefault="00357A92" w:rsidP="00357A92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Visual Studio </w:t>
      </w:r>
      <w:r>
        <w:t>(Good)</w:t>
      </w:r>
    </w:p>
    <w:p w14:paraId="6C4BA930" w14:textId="77777777" w:rsidR="00357A92" w:rsidRDefault="00357A92" w:rsidP="00357A92">
      <w:pPr>
        <w:tabs>
          <w:tab w:val="left" w:pos="990"/>
        </w:tabs>
      </w:pPr>
    </w:p>
    <w:p w14:paraId="05DC5CCA" w14:textId="2F6FA0F1" w:rsidR="003C247A" w:rsidRDefault="003C247A" w:rsidP="000C45FF">
      <w:pPr>
        <w:tabs>
          <w:tab w:val="left" w:pos="990"/>
        </w:tabs>
      </w:pPr>
    </w:p>
    <w:p w14:paraId="687E1032" w14:textId="4740356A" w:rsidR="008B3751" w:rsidRDefault="008B3751" w:rsidP="000C45FF">
      <w:pPr>
        <w:tabs>
          <w:tab w:val="left" w:pos="990"/>
        </w:tabs>
      </w:pPr>
    </w:p>
    <w:p w14:paraId="054E08E4" w14:textId="1DB7BD17" w:rsidR="008B3751" w:rsidRDefault="008B3751" w:rsidP="000C45FF">
      <w:pPr>
        <w:tabs>
          <w:tab w:val="left" w:pos="990"/>
        </w:tabs>
      </w:pPr>
    </w:p>
    <w:p w14:paraId="2CDDDFEB" w14:textId="56E3F590" w:rsidR="008B3751" w:rsidRDefault="008B3751" w:rsidP="000C45FF">
      <w:pPr>
        <w:tabs>
          <w:tab w:val="left" w:pos="990"/>
        </w:tabs>
      </w:pPr>
    </w:p>
    <w:p w14:paraId="02508230" w14:textId="659F1BFD" w:rsidR="008B3751" w:rsidRDefault="008B3751" w:rsidP="000C45FF">
      <w:pPr>
        <w:tabs>
          <w:tab w:val="left" w:pos="990"/>
        </w:tabs>
      </w:pPr>
    </w:p>
    <w:p w14:paraId="2401ADBA" w14:textId="6F7289DD" w:rsidR="008B3751" w:rsidRDefault="008B3751" w:rsidP="000C45FF">
      <w:pPr>
        <w:tabs>
          <w:tab w:val="left" w:pos="990"/>
        </w:tabs>
      </w:pPr>
    </w:p>
    <w:p w14:paraId="181FE690" w14:textId="1CC6D0E1" w:rsidR="008B3751" w:rsidRDefault="008B3751" w:rsidP="000C45FF">
      <w:pPr>
        <w:tabs>
          <w:tab w:val="left" w:pos="990"/>
        </w:tabs>
      </w:pPr>
      <w:r>
        <w:tab/>
      </w:r>
      <w:r>
        <w:tab/>
      </w:r>
      <w:r>
        <w:tab/>
      </w:r>
    </w:p>
    <w:p w14:paraId="124812E5" w14:textId="77777777" w:rsidR="008B3751" w:rsidRDefault="008B3751" w:rsidP="000C45FF">
      <w:pPr>
        <w:tabs>
          <w:tab w:val="left" w:pos="990"/>
        </w:tabs>
      </w:pPr>
    </w:p>
    <w:p w14:paraId="4A2AEAD7" w14:textId="6B8023D4" w:rsidR="003C247A" w:rsidRDefault="003C247A" w:rsidP="000C45FF">
      <w:pPr>
        <w:tabs>
          <w:tab w:val="left" w:pos="990"/>
        </w:tabs>
      </w:pPr>
    </w:p>
    <w:p w14:paraId="2DEB612C" w14:textId="39FB90DA" w:rsidR="003C247A" w:rsidRDefault="003C247A" w:rsidP="000C45FF">
      <w:pPr>
        <w:tabs>
          <w:tab w:val="left" w:pos="990"/>
        </w:tabs>
      </w:pPr>
    </w:p>
    <w:p w14:paraId="02F0DA0F" w14:textId="6CEA2346" w:rsidR="003C247A" w:rsidRDefault="003C247A" w:rsidP="000C45FF">
      <w:pPr>
        <w:tabs>
          <w:tab w:val="left" w:pos="990"/>
        </w:tabs>
      </w:pPr>
    </w:p>
    <w:p w14:paraId="6D582C9D" w14:textId="6AB48170" w:rsidR="003C247A" w:rsidRDefault="003C247A" w:rsidP="000C45FF">
      <w:pPr>
        <w:tabs>
          <w:tab w:val="left" w:pos="990"/>
        </w:tabs>
      </w:pPr>
    </w:p>
    <w:p w14:paraId="29D69003" w14:textId="275F9344" w:rsidR="003C247A" w:rsidRDefault="003C247A" w:rsidP="000C45FF">
      <w:pPr>
        <w:tabs>
          <w:tab w:val="left" w:pos="990"/>
        </w:tabs>
      </w:pPr>
    </w:p>
    <w:p w14:paraId="18A158D2" w14:textId="00D91DDA" w:rsidR="003C247A" w:rsidRDefault="003C247A" w:rsidP="000C45FF">
      <w:pPr>
        <w:tabs>
          <w:tab w:val="left" w:pos="990"/>
        </w:tabs>
      </w:pPr>
    </w:p>
    <w:p w14:paraId="245AD218" w14:textId="70900B82" w:rsidR="003C247A" w:rsidRDefault="003C247A" w:rsidP="000C45FF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167329" w14:textId="354CCC54" w:rsidR="003C247A" w:rsidRDefault="003C247A" w:rsidP="000C45FF">
      <w:pPr>
        <w:tabs>
          <w:tab w:val="left" w:pos="990"/>
        </w:tabs>
      </w:pPr>
    </w:p>
    <w:p w14:paraId="5E478396" w14:textId="788FFFDC" w:rsidR="003C247A" w:rsidRDefault="003C247A" w:rsidP="000C45FF">
      <w:pPr>
        <w:tabs>
          <w:tab w:val="left" w:pos="990"/>
        </w:tabs>
      </w:pPr>
    </w:p>
    <w:p w14:paraId="47578A1E" w14:textId="045A69A8" w:rsidR="003C247A" w:rsidRDefault="003C247A" w:rsidP="000C45FF">
      <w:pPr>
        <w:tabs>
          <w:tab w:val="left" w:pos="990"/>
        </w:tabs>
      </w:pPr>
    </w:p>
    <w:p w14:paraId="1B9413D2" w14:textId="1AC92533" w:rsidR="003C247A" w:rsidRDefault="003C247A" w:rsidP="000C45FF">
      <w:pPr>
        <w:tabs>
          <w:tab w:val="left" w:pos="990"/>
        </w:tabs>
      </w:pPr>
    </w:p>
    <w:p w14:paraId="0FFE9EFC" w14:textId="17DAE8E9" w:rsidR="00784326" w:rsidRDefault="003C247A" w:rsidP="0001412C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84326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DDE09" w14:textId="77777777" w:rsidR="009710DB" w:rsidRDefault="009710DB" w:rsidP="000C45FF">
      <w:r>
        <w:separator/>
      </w:r>
    </w:p>
  </w:endnote>
  <w:endnote w:type="continuationSeparator" w:id="0">
    <w:p w14:paraId="6FFD7434" w14:textId="77777777" w:rsidR="009710DB" w:rsidRDefault="009710D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7BE20" w14:textId="77777777" w:rsidR="009710DB" w:rsidRDefault="009710DB" w:rsidP="000C45FF">
      <w:r>
        <w:separator/>
      </w:r>
    </w:p>
  </w:footnote>
  <w:footnote w:type="continuationSeparator" w:id="0">
    <w:p w14:paraId="7B413B09" w14:textId="77777777" w:rsidR="009710DB" w:rsidRDefault="009710D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CDB3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0E1119" wp14:editId="38B2DBC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1B"/>
    <w:rsid w:val="0001412C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721B"/>
    <w:rsid w:val="00281FD5"/>
    <w:rsid w:val="0030481B"/>
    <w:rsid w:val="003156FC"/>
    <w:rsid w:val="003254B5"/>
    <w:rsid w:val="00357A92"/>
    <w:rsid w:val="0037121F"/>
    <w:rsid w:val="003A6B7D"/>
    <w:rsid w:val="003B06CA"/>
    <w:rsid w:val="003C247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51EA8"/>
    <w:rsid w:val="006771D0"/>
    <w:rsid w:val="00715FCB"/>
    <w:rsid w:val="00743101"/>
    <w:rsid w:val="007775E1"/>
    <w:rsid w:val="00784326"/>
    <w:rsid w:val="007867A0"/>
    <w:rsid w:val="007927F5"/>
    <w:rsid w:val="00802CA0"/>
    <w:rsid w:val="008B3751"/>
    <w:rsid w:val="008D19F3"/>
    <w:rsid w:val="009260CD"/>
    <w:rsid w:val="00952C25"/>
    <w:rsid w:val="009710DB"/>
    <w:rsid w:val="00A2118D"/>
    <w:rsid w:val="00A96E31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36037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5F73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bdelrahmanHaki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elrahman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42C98D5BBB4D43BC13987A1C0E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32A5A-5A68-45FC-BA23-D0E129E4C31D}"/>
      </w:docPartPr>
      <w:docPartBody>
        <w:p w:rsidR="00AA0055" w:rsidRDefault="006D0302">
          <w:pPr>
            <w:pStyle w:val="7C42C98D5BBB4D43BC13987A1C0EFFD2"/>
          </w:pPr>
          <w:r w:rsidRPr="00D5459D">
            <w:t>Profile</w:t>
          </w:r>
        </w:p>
      </w:docPartBody>
    </w:docPart>
    <w:docPart>
      <w:docPartPr>
        <w:name w:val="F4AA1885CC1A475982F1B3FD42E23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1010F-4EAC-4117-B83F-EAB5E471FDE5}"/>
      </w:docPartPr>
      <w:docPartBody>
        <w:p w:rsidR="00AA0055" w:rsidRDefault="006D0302">
          <w:pPr>
            <w:pStyle w:val="F4AA1885CC1A475982F1B3FD42E2374A"/>
          </w:pPr>
          <w:r w:rsidRPr="00CB0055">
            <w:t>Contact</w:t>
          </w:r>
        </w:p>
      </w:docPartBody>
    </w:docPart>
    <w:docPart>
      <w:docPartPr>
        <w:name w:val="495CBD50F7C448DB83231049AF671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DB79D-235F-44F5-BE46-3A3D0D13B5C3}"/>
      </w:docPartPr>
      <w:docPartBody>
        <w:p w:rsidR="00AA0055" w:rsidRDefault="006D0302">
          <w:pPr>
            <w:pStyle w:val="495CBD50F7C448DB83231049AF6715AB"/>
          </w:pPr>
          <w:r w:rsidRPr="004D3011">
            <w:t>PHONE:</w:t>
          </w:r>
        </w:p>
      </w:docPartBody>
    </w:docPart>
    <w:docPart>
      <w:docPartPr>
        <w:name w:val="74C124AB2C8E4DACA57A07E0DD5C8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A8C87-0DE0-4308-8E37-7CAB9410F12B}"/>
      </w:docPartPr>
      <w:docPartBody>
        <w:p w:rsidR="00AA0055" w:rsidRDefault="006D0302">
          <w:pPr>
            <w:pStyle w:val="74C124AB2C8E4DACA57A07E0DD5C85DE"/>
          </w:pPr>
          <w:r w:rsidRPr="004D3011">
            <w:t>EMAIL:</w:t>
          </w:r>
        </w:p>
      </w:docPartBody>
    </w:docPart>
    <w:docPart>
      <w:docPartPr>
        <w:name w:val="8947C6FD509B4D598AEEF6E3822DC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ED913-B1A6-4C3B-968E-5CCCE6595EA6}"/>
      </w:docPartPr>
      <w:docPartBody>
        <w:p w:rsidR="00AA0055" w:rsidRDefault="006D0302">
          <w:pPr>
            <w:pStyle w:val="8947C6FD509B4D598AEEF6E3822DC318"/>
          </w:pPr>
          <w:r w:rsidRPr="00CB0055">
            <w:t>Hobbies</w:t>
          </w:r>
        </w:p>
      </w:docPartBody>
    </w:docPart>
    <w:docPart>
      <w:docPartPr>
        <w:name w:val="EF8E0C0B05D34ED380EB6C13035F7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CADE3-6606-4EF6-9947-95EDC5314A4E}"/>
      </w:docPartPr>
      <w:docPartBody>
        <w:p w:rsidR="00AA0055" w:rsidRDefault="006D0302">
          <w:pPr>
            <w:pStyle w:val="EF8E0C0B05D34ED380EB6C13035F7D15"/>
          </w:pPr>
          <w:r w:rsidRPr="00036450">
            <w:t>EDUCATION</w:t>
          </w:r>
        </w:p>
      </w:docPartBody>
    </w:docPart>
    <w:docPart>
      <w:docPartPr>
        <w:name w:val="602C8E169C724FA7B0374AE9D3CC2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BFFFA-F268-444C-8611-925234576FB1}"/>
      </w:docPartPr>
      <w:docPartBody>
        <w:p w:rsidR="00AA0055" w:rsidRDefault="006D0302">
          <w:pPr>
            <w:pStyle w:val="602C8E169C724FA7B0374AE9D3CC2AD6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02"/>
    <w:rsid w:val="005F1C56"/>
    <w:rsid w:val="006D0302"/>
    <w:rsid w:val="00AA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A0055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A83F1012A4B0EA96470565758FF1D">
    <w:name w:val="CEDA83F1012A4B0EA96470565758FF1D"/>
  </w:style>
  <w:style w:type="paragraph" w:customStyle="1" w:styleId="A85435755BD4409193B406907CF0FF5D">
    <w:name w:val="A85435755BD4409193B406907CF0FF5D"/>
  </w:style>
  <w:style w:type="paragraph" w:customStyle="1" w:styleId="7C42C98D5BBB4D43BC13987A1C0EFFD2">
    <w:name w:val="7C42C98D5BBB4D43BC13987A1C0EFFD2"/>
  </w:style>
  <w:style w:type="paragraph" w:customStyle="1" w:styleId="7BFD86D980144B6488D39CDCEB19CFCC">
    <w:name w:val="7BFD86D980144B6488D39CDCEB19CFCC"/>
  </w:style>
  <w:style w:type="paragraph" w:customStyle="1" w:styleId="F4AA1885CC1A475982F1B3FD42E2374A">
    <w:name w:val="F4AA1885CC1A475982F1B3FD42E2374A"/>
  </w:style>
  <w:style w:type="paragraph" w:customStyle="1" w:styleId="495CBD50F7C448DB83231049AF6715AB">
    <w:name w:val="495CBD50F7C448DB83231049AF6715AB"/>
  </w:style>
  <w:style w:type="paragraph" w:customStyle="1" w:styleId="1A8D268FA1E64C83B572C80FD8CD50DD">
    <w:name w:val="1A8D268FA1E64C83B572C80FD8CD50DD"/>
  </w:style>
  <w:style w:type="paragraph" w:customStyle="1" w:styleId="121FB7DB7DC74733AADEBE6543A5219A">
    <w:name w:val="121FB7DB7DC74733AADEBE6543A5219A"/>
  </w:style>
  <w:style w:type="paragraph" w:customStyle="1" w:styleId="C6783C13EBFF475489F0433A5D65B0E8">
    <w:name w:val="C6783C13EBFF475489F0433A5D65B0E8"/>
  </w:style>
  <w:style w:type="paragraph" w:customStyle="1" w:styleId="74C124AB2C8E4DACA57A07E0DD5C85DE">
    <w:name w:val="74C124AB2C8E4DACA57A07E0DD5C85D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DF4CD080395486F8D4A65EAC1678B97">
    <w:name w:val="3DF4CD080395486F8D4A65EAC1678B97"/>
  </w:style>
  <w:style w:type="paragraph" w:customStyle="1" w:styleId="8947C6FD509B4D598AEEF6E3822DC318">
    <w:name w:val="8947C6FD509B4D598AEEF6E3822DC318"/>
  </w:style>
  <w:style w:type="paragraph" w:customStyle="1" w:styleId="9D70F0B4ADEA4BB08B3CA48F28A9BF3D">
    <w:name w:val="9D70F0B4ADEA4BB08B3CA48F28A9BF3D"/>
  </w:style>
  <w:style w:type="paragraph" w:customStyle="1" w:styleId="0D0B092EDD2A4C10B5ECBC1B2AE88AAC">
    <w:name w:val="0D0B092EDD2A4C10B5ECBC1B2AE88AAC"/>
  </w:style>
  <w:style w:type="paragraph" w:customStyle="1" w:styleId="734D95F5DA244CA7900ADCDA2180904C">
    <w:name w:val="734D95F5DA244CA7900ADCDA2180904C"/>
  </w:style>
  <w:style w:type="paragraph" w:customStyle="1" w:styleId="FBBCC4D2146A4D80AFAEB0AE138B5980">
    <w:name w:val="FBBCC4D2146A4D80AFAEB0AE138B5980"/>
  </w:style>
  <w:style w:type="paragraph" w:customStyle="1" w:styleId="EF8E0C0B05D34ED380EB6C13035F7D15">
    <w:name w:val="EF8E0C0B05D34ED380EB6C13035F7D15"/>
  </w:style>
  <w:style w:type="paragraph" w:customStyle="1" w:styleId="B21279C2C96A4054BA197470945A0E3F">
    <w:name w:val="B21279C2C96A4054BA197470945A0E3F"/>
  </w:style>
  <w:style w:type="paragraph" w:customStyle="1" w:styleId="08AEA0E7BDCF47EC9A4E967CBA0B8DE2">
    <w:name w:val="08AEA0E7BDCF47EC9A4E967CBA0B8DE2"/>
  </w:style>
  <w:style w:type="paragraph" w:customStyle="1" w:styleId="970F1866DB80473A8970E04FB67464AE">
    <w:name w:val="970F1866DB80473A8970E04FB67464AE"/>
  </w:style>
  <w:style w:type="paragraph" w:customStyle="1" w:styleId="6FF531093464499E8026080B11A71CD0">
    <w:name w:val="6FF531093464499E8026080B11A71CD0"/>
  </w:style>
  <w:style w:type="paragraph" w:customStyle="1" w:styleId="28EA485052E4474187F10FD9C59937FB">
    <w:name w:val="28EA485052E4474187F10FD9C59937FB"/>
  </w:style>
  <w:style w:type="paragraph" w:customStyle="1" w:styleId="31FC21F5AA7349E59A599138123EA253">
    <w:name w:val="31FC21F5AA7349E59A599138123EA253"/>
  </w:style>
  <w:style w:type="paragraph" w:customStyle="1" w:styleId="DE5B453149024158BDAEFDAA08E0D366">
    <w:name w:val="DE5B453149024158BDAEFDAA08E0D366"/>
  </w:style>
  <w:style w:type="paragraph" w:customStyle="1" w:styleId="602C8E169C724FA7B0374AE9D3CC2AD6">
    <w:name w:val="602C8E169C724FA7B0374AE9D3CC2AD6"/>
  </w:style>
  <w:style w:type="paragraph" w:customStyle="1" w:styleId="B0754602F91A4E59939C976724794627">
    <w:name w:val="B0754602F91A4E59939C976724794627"/>
  </w:style>
  <w:style w:type="paragraph" w:customStyle="1" w:styleId="2E5DFE25B85E487088605B621BAA8960">
    <w:name w:val="2E5DFE25B85E487088605B621BAA8960"/>
  </w:style>
  <w:style w:type="paragraph" w:customStyle="1" w:styleId="D964146DFAA74A429E0C83795AFB629E">
    <w:name w:val="D964146DFAA74A429E0C83795AFB629E"/>
  </w:style>
  <w:style w:type="paragraph" w:customStyle="1" w:styleId="F9267CC29ADB43DB80F7B3EA27B18133">
    <w:name w:val="F9267CC29ADB43DB80F7B3EA27B18133"/>
  </w:style>
  <w:style w:type="paragraph" w:customStyle="1" w:styleId="6A168121E7C446AEAD84BFA41536396F">
    <w:name w:val="6A168121E7C446AEAD84BFA41536396F"/>
  </w:style>
  <w:style w:type="paragraph" w:customStyle="1" w:styleId="3E3C2F111C9C4F3FB72162C74CB46CE9">
    <w:name w:val="3E3C2F111C9C4F3FB72162C74CB46CE9"/>
  </w:style>
  <w:style w:type="paragraph" w:customStyle="1" w:styleId="510FB8C755E441ABAED471CAEEF49CDC">
    <w:name w:val="510FB8C755E441ABAED471CAEEF49CDC"/>
  </w:style>
  <w:style w:type="paragraph" w:customStyle="1" w:styleId="EEF2C7A7E288437592C0D37F24AFFD21">
    <w:name w:val="EEF2C7A7E288437592C0D37F24AFFD21"/>
  </w:style>
  <w:style w:type="paragraph" w:customStyle="1" w:styleId="2BC1696F80724064B8D4CA8255289426">
    <w:name w:val="2BC1696F80724064B8D4CA8255289426"/>
  </w:style>
  <w:style w:type="paragraph" w:customStyle="1" w:styleId="245FFFEF4F724A40A7493F320D1C97AC">
    <w:name w:val="245FFFEF4F724A40A7493F320D1C97AC"/>
  </w:style>
  <w:style w:type="paragraph" w:customStyle="1" w:styleId="56AC95BFABF5400D96F6295722CA7E50">
    <w:name w:val="56AC95BFABF5400D96F6295722CA7E50"/>
  </w:style>
  <w:style w:type="paragraph" w:customStyle="1" w:styleId="6CD43EFE12494299B035B4B9AC17C8BF">
    <w:name w:val="6CD43EFE12494299B035B4B9AC17C8BF"/>
  </w:style>
  <w:style w:type="paragraph" w:customStyle="1" w:styleId="A3E3802AFAE649C2AEC666E50BBBB129">
    <w:name w:val="A3E3802AFAE649C2AEC666E50BBBB129"/>
  </w:style>
  <w:style w:type="paragraph" w:customStyle="1" w:styleId="616338123D384ED3AD64B6790F9BD3DC">
    <w:name w:val="616338123D384ED3AD64B6790F9BD3DC"/>
  </w:style>
  <w:style w:type="paragraph" w:customStyle="1" w:styleId="70D953D6D6454250918FA4A33C7465FC">
    <w:name w:val="70D953D6D6454250918FA4A33C7465FC"/>
  </w:style>
  <w:style w:type="character" w:customStyle="1" w:styleId="Heading2Char">
    <w:name w:val="Heading 2 Char"/>
    <w:basedOn w:val="DefaultParagraphFont"/>
    <w:link w:val="Heading2"/>
    <w:uiPriority w:val="9"/>
    <w:rsid w:val="00AA0055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5E7DB32912B41B2A33C370CBB970EEA">
    <w:name w:val="95E7DB32912B41B2A33C370CBB970EEA"/>
  </w:style>
  <w:style w:type="paragraph" w:customStyle="1" w:styleId="0136B55ABD3D49B3AEC7FA6BBD6031D8">
    <w:name w:val="0136B55ABD3D49B3AEC7FA6BBD6031D8"/>
    <w:rsid w:val="00AA0055"/>
  </w:style>
  <w:style w:type="paragraph" w:customStyle="1" w:styleId="66AFEA4A90984F38A9AB42FB4CAABF95">
    <w:name w:val="66AFEA4A90984F38A9AB42FB4CAABF95"/>
    <w:rsid w:val="00AA0055"/>
  </w:style>
  <w:style w:type="paragraph" w:customStyle="1" w:styleId="D6578D8F77A04EB2AD975FCA03D15C56">
    <w:name w:val="D6578D8F77A04EB2AD975FCA03D15C56"/>
    <w:rsid w:val="00AA0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2019-10-29T01:46:00Z</dcterms:created>
  <dcterms:modified xsi:type="dcterms:W3CDTF">2019-10-31T01:07:00Z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